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588" w:rsidRPr="004F7588" w:rsidRDefault="004F7588" w:rsidP="004F7588">
      <w:pPr>
        <w:jc w:val="center"/>
        <w:rPr>
          <w:sz w:val="32"/>
          <w:szCs w:val="32"/>
        </w:rPr>
      </w:pPr>
      <w:r w:rsidRPr="004F7588">
        <w:rPr>
          <w:sz w:val="32"/>
          <w:szCs w:val="32"/>
        </w:rPr>
        <w:t xml:space="preserve">Abgabe zur </w:t>
      </w:r>
      <w:r w:rsidR="009C6978">
        <w:rPr>
          <w:sz w:val="32"/>
          <w:szCs w:val="32"/>
        </w:rPr>
        <w:t>3</w:t>
      </w:r>
      <w:r w:rsidRPr="004F7588">
        <w:rPr>
          <w:sz w:val="32"/>
          <w:szCs w:val="32"/>
        </w:rPr>
        <w:t>. Praktikumsaufgabe im Fach „Embedded Computing“</w:t>
      </w:r>
    </w:p>
    <w:p w:rsidR="004F7588" w:rsidRDefault="004F7588" w:rsidP="004F7588">
      <w:pPr>
        <w:jc w:val="center"/>
      </w:pPr>
      <w:r>
        <w:t>erstellt von</w:t>
      </w:r>
    </w:p>
    <w:p w:rsidR="004F7588" w:rsidRDefault="004F7588" w:rsidP="004F7588">
      <w:pPr>
        <w:jc w:val="center"/>
        <w:rPr>
          <w:sz w:val="28"/>
          <w:szCs w:val="28"/>
        </w:rPr>
      </w:pPr>
      <w:r w:rsidRPr="004F7588">
        <w:rPr>
          <w:sz w:val="28"/>
          <w:szCs w:val="28"/>
        </w:rPr>
        <w:t>Markus Schmidt</w:t>
      </w:r>
      <w:r>
        <w:rPr>
          <w:sz w:val="28"/>
          <w:szCs w:val="28"/>
        </w:rPr>
        <w:br/>
      </w:r>
      <w:r w:rsidRPr="004F7588">
        <w:rPr>
          <w:sz w:val="28"/>
          <w:szCs w:val="28"/>
        </w:rPr>
        <w:t>Maximilian Gaul</w:t>
      </w:r>
    </w:p>
    <w:p w:rsidR="004F7588" w:rsidRDefault="004F7588" w:rsidP="004F7588">
      <w:pPr>
        <w:jc w:val="center"/>
        <w:rPr>
          <w:sz w:val="28"/>
          <w:szCs w:val="28"/>
        </w:rPr>
      </w:pPr>
    </w:p>
    <w:p w:rsidR="009F1DE7" w:rsidRPr="00555822" w:rsidRDefault="00A87171" w:rsidP="009F1DE7">
      <w:pPr>
        <w:rPr>
          <w:sz w:val="28"/>
          <w:szCs w:val="28"/>
          <w:u w:val="single"/>
        </w:rPr>
      </w:pPr>
      <w:r w:rsidRPr="00555822">
        <w:rPr>
          <w:sz w:val="28"/>
          <w:szCs w:val="28"/>
          <w:u w:val="single"/>
        </w:rPr>
        <w:t xml:space="preserve">Funktion </w:t>
      </w:r>
      <w:proofErr w:type="spellStart"/>
      <w:r w:rsidRPr="00555822">
        <w:rPr>
          <w:sz w:val="28"/>
          <w:szCs w:val="28"/>
          <w:u w:val="single"/>
        </w:rPr>
        <w:t>waste_msecs</w:t>
      </w:r>
      <w:proofErr w:type="spellEnd"/>
      <w:r w:rsidRPr="00555822">
        <w:rPr>
          <w:sz w:val="28"/>
          <w:szCs w:val="28"/>
          <w:u w:val="single"/>
        </w:rPr>
        <w:t>:</w:t>
      </w:r>
    </w:p>
    <w:p w:rsidR="00A87171" w:rsidRDefault="00A87171" w:rsidP="009F1DE7">
      <w:r w:rsidRPr="00A87171">
        <w:t>Unsere Funktion addiert die Summe</w:t>
      </w:r>
      <w:r>
        <w:t xml:space="preserve"> von 0 bis zu einer Obergrenze.</w:t>
      </w:r>
    </w:p>
    <w:p w:rsidR="00A87171" w:rsidRDefault="00A87171" w:rsidP="009F1DE7">
      <w:r>
        <w:t xml:space="preserve">Die Anzahl der Schleifendurchläufe setzt sich aus einem Faktor, der zu wartenden Millisekunden-Anzahl </w:t>
      </w:r>
      <w:proofErr w:type="spellStart"/>
      <w:r w:rsidRPr="00A87171">
        <w:rPr>
          <w:i/>
        </w:rPr>
        <w:t>msecs</w:t>
      </w:r>
      <w:proofErr w:type="spellEnd"/>
      <w:r>
        <w:t xml:space="preserve"> und einer Konstante, in unserem Fall </w:t>
      </w:r>
      <w:r w:rsidRPr="00A87171">
        <w:rPr>
          <w:i/>
        </w:rPr>
        <w:t>1.000.000</w:t>
      </w:r>
      <w:r>
        <w:t>, zusammen:</w:t>
      </w:r>
    </w:p>
    <w:p w:rsidR="00A87171" w:rsidRPr="00A87171" w:rsidRDefault="00A87171" w:rsidP="00A8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871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7171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waste_msecs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71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71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msecs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A87171" w:rsidRPr="00A87171" w:rsidRDefault="00A87171" w:rsidP="00A8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71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1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runs = (</w:t>
      </w:r>
      <w:r w:rsidRPr="00A871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1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)(1000000 * </w:t>
      </w:r>
      <w:proofErr w:type="spellStart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fac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proofErr w:type="spellStart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msecs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87171" w:rsidRPr="00A87171" w:rsidRDefault="00A87171" w:rsidP="00A8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87171" w:rsidRPr="00A87171" w:rsidRDefault="00A87171" w:rsidP="00A8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71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1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sum = 0;</w:t>
      </w:r>
    </w:p>
    <w:p w:rsidR="00A87171" w:rsidRPr="00A87171" w:rsidRDefault="00A87171" w:rsidP="00A8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71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unsigned</w:t>
      </w:r>
      <w:proofErr w:type="gram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71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A87171" w:rsidRPr="00A87171" w:rsidRDefault="00A87171" w:rsidP="00A8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871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runs; </w:t>
      </w:r>
      <w:proofErr w:type="spellStart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A87171" w:rsidRDefault="00A87171" w:rsidP="00A8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i;</w:t>
      </w:r>
    </w:p>
    <w:p w:rsidR="00A87171" w:rsidRDefault="00A87171" w:rsidP="00A8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7171" w:rsidRDefault="00A87171" w:rsidP="00A8717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87171" w:rsidRPr="009017F2" w:rsidRDefault="00A87171" w:rsidP="00A87171">
      <w:r w:rsidRPr="009017F2">
        <w:t xml:space="preserve">Zu Beginn ist der Faktor </w:t>
      </w:r>
      <w:proofErr w:type="spellStart"/>
      <w:r w:rsidRPr="009017F2">
        <w:t>fac</w:t>
      </w:r>
      <w:proofErr w:type="spellEnd"/>
      <w:r w:rsidRPr="009017F2">
        <w:t xml:space="preserve"> auf 1.0 gesetzt. Um ihn für zukünftige Messungen richtig einzustellen, führen wir </w:t>
      </w:r>
      <w:proofErr w:type="spellStart"/>
      <w:r w:rsidRPr="009017F2">
        <w:t>waste_msecs</w:t>
      </w:r>
      <w:proofErr w:type="spellEnd"/>
      <w:r w:rsidRPr="009017F2">
        <w:t xml:space="preserve"> einmal in der Erwar</w:t>
      </w:r>
      <w:r w:rsidR="009017F2">
        <w:t>tung aus, 100ms zu verbrauchen.</w:t>
      </w:r>
      <w:r w:rsidR="009017F2">
        <w:br/>
      </w:r>
      <w:r w:rsidRPr="009017F2">
        <w:t xml:space="preserve">Der Faktor ergibt sich dann aus der Division der 100ms und der tatsächlich gewarteten Zeit in </w:t>
      </w:r>
      <w:proofErr w:type="spellStart"/>
      <w:r w:rsidRPr="009017F2">
        <w:t>ms</w:t>
      </w:r>
      <w:proofErr w:type="spellEnd"/>
      <w:r w:rsidRPr="009017F2">
        <w:t>:</w:t>
      </w:r>
    </w:p>
    <w:p w:rsidR="00A87171" w:rsidRPr="00A87171" w:rsidRDefault="00A87171" w:rsidP="00A8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difference_in_seconds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87171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end_time</w:t>
      </w:r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87171">
        <w:rPr>
          <w:rFonts w:ascii="Consolas" w:hAnsi="Consolas" w:cs="Consolas"/>
          <w:color w:val="0000C0"/>
          <w:sz w:val="20"/>
          <w:szCs w:val="20"/>
          <w:lang w:val="en-US"/>
        </w:rPr>
        <w:t>tv_sec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start_time.</w:t>
      </w:r>
      <w:r w:rsidRPr="00A87171">
        <w:rPr>
          <w:rFonts w:ascii="Consolas" w:hAnsi="Consolas" w:cs="Consolas"/>
          <w:color w:val="0000C0"/>
          <w:sz w:val="20"/>
          <w:szCs w:val="20"/>
          <w:lang w:val="en-US"/>
        </w:rPr>
        <w:t>tv_sec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87171" w:rsidRPr="00A87171" w:rsidRDefault="00A87171" w:rsidP="00A8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difference_in_ns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A87171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end_time</w:t>
      </w:r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87171">
        <w:rPr>
          <w:rFonts w:ascii="Consolas" w:hAnsi="Consolas" w:cs="Consolas"/>
          <w:color w:val="0000C0"/>
          <w:sz w:val="20"/>
          <w:szCs w:val="20"/>
          <w:lang w:val="en-US"/>
        </w:rPr>
        <w:t>tv_nsec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start_time.</w:t>
      </w:r>
      <w:r w:rsidRPr="00A87171">
        <w:rPr>
          <w:rFonts w:ascii="Consolas" w:hAnsi="Consolas" w:cs="Consolas"/>
          <w:color w:val="0000C0"/>
          <w:sz w:val="20"/>
          <w:szCs w:val="20"/>
          <w:lang w:val="en-US"/>
        </w:rPr>
        <w:t>tv_nsec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87171" w:rsidRPr="00A87171" w:rsidRDefault="00A87171" w:rsidP="00A8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time</w:t>
      </w:r>
      <w:proofErr w:type="gram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difference_in_seconds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* 1000 * 1000 * 1000 + </w:t>
      </w:r>
      <w:proofErr w:type="spellStart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difference_in_ns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) / (1000.0);</w:t>
      </w:r>
    </w:p>
    <w:p w:rsidR="00A87171" w:rsidRDefault="00A87171" w:rsidP="00A8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fac</w:t>
      </w:r>
      <w:proofErr w:type="spellEnd"/>
      <w:proofErr w:type="gram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A871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msec</w:t>
      </w:r>
      <w:proofErr w:type="spellEnd"/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 xml:space="preserve"> / (</w:t>
      </w:r>
      <w:r w:rsidRPr="00A8717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A87171">
        <w:rPr>
          <w:rFonts w:ascii="Consolas" w:hAnsi="Consolas" w:cs="Consolas"/>
          <w:color w:val="000000"/>
          <w:sz w:val="20"/>
          <w:szCs w:val="20"/>
          <w:lang w:val="en-US"/>
        </w:rPr>
        <w:t>)(time / 1000.0);</w:t>
      </w:r>
    </w:p>
    <w:p w:rsidR="00555822" w:rsidRDefault="00555822" w:rsidP="00A87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555822" w:rsidRPr="00555822" w:rsidRDefault="00555822" w:rsidP="00555822">
      <w:r w:rsidRPr="00555822">
        <w:t>Bei der Ausgangspriorität von</w:t>
      </w:r>
      <w:r>
        <w:t xml:space="preserve"> </w:t>
      </w:r>
      <w:r w:rsidRPr="00555822">
        <w:rPr>
          <w:i/>
        </w:rPr>
        <w:t>10</w:t>
      </w:r>
      <w:r>
        <w:t xml:space="preserve"> beträgt der Faktor </w:t>
      </w:r>
      <w:r w:rsidRPr="00555822">
        <w:rPr>
          <w:i/>
        </w:rPr>
        <w:t>0.09058</w:t>
      </w:r>
      <w:r>
        <w:t>.</w:t>
      </w:r>
      <w:r>
        <w:br/>
      </w:r>
      <w:r w:rsidRPr="00555822">
        <w:t>Danach führen wir eine Reihe von Messungen für 1ms aus, die auch ziemlich genau erreicht werden:</w:t>
      </w:r>
    </w:p>
    <w:p w:rsidR="00555822" w:rsidRPr="00555822" w:rsidRDefault="00555822" w:rsidP="0055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5822">
        <w:rPr>
          <w:rFonts w:ascii="Consolas" w:hAnsi="Consolas" w:cs="Consolas"/>
          <w:color w:val="000000"/>
          <w:sz w:val="20"/>
          <w:szCs w:val="20"/>
          <w:lang w:val="en-US"/>
        </w:rPr>
        <w:t>Main thread priority is 10</w:t>
      </w:r>
    </w:p>
    <w:p w:rsidR="00555822" w:rsidRPr="00555822" w:rsidRDefault="00555822" w:rsidP="0055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5822">
        <w:rPr>
          <w:rFonts w:ascii="Consolas" w:hAnsi="Consolas" w:cs="Consolas"/>
          <w:color w:val="000000"/>
          <w:sz w:val="20"/>
          <w:szCs w:val="20"/>
          <w:lang w:val="en-US"/>
        </w:rPr>
        <w:t xml:space="preserve">Setting </w:t>
      </w:r>
      <w:proofErr w:type="spellStart"/>
      <w:r w:rsidRPr="00555822">
        <w:rPr>
          <w:rFonts w:ascii="Consolas" w:hAnsi="Consolas" w:cs="Consolas"/>
          <w:color w:val="000000"/>
          <w:sz w:val="20"/>
          <w:szCs w:val="20"/>
          <w:lang w:val="en-US"/>
        </w:rPr>
        <w:t>fac</w:t>
      </w:r>
      <w:proofErr w:type="spellEnd"/>
      <w:r w:rsidRPr="00555822">
        <w:rPr>
          <w:rFonts w:ascii="Consolas" w:hAnsi="Consolas" w:cs="Consolas"/>
          <w:color w:val="000000"/>
          <w:sz w:val="20"/>
          <w:szCs w:val="20"/>
          <w:lang w:val="en-US"/>
        </w:rPr>
        <w:t xml:space="preserve"> to 0.090580</w:t>
      </w:r>
    </w:p>
    <w:p w:rsidR="00555822" w:rsidRPr="00555822" w:rsidRDefault="00555822" w:rsidP="0055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5822">
        <w:rPr>
          <w:rFonts w:ascii="Consolas" w:hAnsi="Consolas" w:cs="Consolas"/>
          <w:color w:val="000000"/>
          <w:sz w:val="20"/>
          <w:szCs w:val="20"/>
          <w:lang w:val="en-US"/>
        </w:rPr>
        <w:t>Elapsed time 1104000us</w:t>
      </w:r>
    </w:p>
    <w:p w:rsidR="00555822" w:rsidRPr="00555822" w:rsidRDefault="00555822" w:rsidP="0055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5822">
        <w:rPr>
          <w:rFonts w:ascii="Consolas" w:hAnsi="Consolas" w:cs="Consolas"/>
          <w:color w:val="000000"/>
          <w:sz w:val="20"/>
          <w:szCs w:val="20"/>
          <w:lang w:val="en-US"/>
        </w:rPr>
        <w:t>Elapsed time 1000us</w:t>
      </w:r>
    </w:p>
    <w:p w:rsidR="00555822" w:rsidRPr="00555822" w:rsidRDefault="00555822" w:rsidP="00555822"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1000us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555822">
        <w:t xml:space="preserve">Anschließend führen wir das Setzen des Faktors und die Messungen für 1ms erneut auf einem Thread auf, der mit einer sehr hohen Priorität von </w:t>
      </w:r>
      <w:r w:rsidRPr="00555822">
        <w:rPr>
          <w:i/>
        </w:rPr>
        <w:t>253</w:t>
      </w:r>
      <w:r w:rsidRPr="00555822">
        <w:t xml:space="preserve"> läuft, aus. Dort liegt der Faktor bei </w:t>
      </w:r>
      <w:r w:rsidRPr="00555822">
        <w:rPr>
          <w:i/>
        </w:rPr>
        <w:t>0.090744</w:t>
      </w:r>
      <w:r w:rsidRPr="00555822">
        <w:t>. Der leicht erhöhte Faktor ergibt sich daraus, dass der Ablauf des Programms schneller ist, somit müssen mehr Schleifendurchgänge durchlaufen werden, um auf die gleiche Wartezeit zu kommen.</w:t>
      </w:r>
      <w:r>
        <w:br/>
      </w:r>
      <w:r w:rsidRPr="00555822">
        <w:t>Auch die nachfolgenden 1ms Wartezeiten werden sehr genau eingehalten:</w:t>
      </w:r>
    </w:p>
    <w:p w:rsidR="00555822" w:rsidRDefault="00555822" w:rsidP="0055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 THREAD TALKING ---</w:t>
      </w:r>
    </w:p>
    <w:p w:rsidR="00555822" w:rsidRPr="00555822" w:rsidRDefault="00555822" w:rsidP="0055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5822">
        <w:rPr>
          <w:rFonts w:ascii="Consolas" w:hAnsi="Consolas" w:cs="Consolas"/>
          <w:color w:val="000000"/>
          <w:sz w:val="20"/>
          <w:szCs w:val="20"/>
          <w:lang w:val="en-US"/>
        </w:rPr>
        <w:t>My priority is 253</w:t>
      </w:r>
    </w:p>
    <w:p w:rsidR="00555822" w:rsidRPr="00555822" w:rsidRDefault="00555822" w:rsidP="0055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5822">
        <w:rPr>
          <w:rFonts w:ascii="Consolas" w:hAnsi="Consolas" w:cs="Consolas"/>
          <w:color w:val="000000"/>
          <w:sz w:val="20"/>
          <w:szCs w:val="20"/>
          <w:lang w:val="en-US"/>
        </w:rPr>
        <w:t xml:space="preserve">Setting </w:t>
      </w:r>
      <w:proofErr w:type="spellStart"/>
      <w:r w:rsidRPr="00555822">
        <w:rPr>
          <w:rFonts w:ascii="Consolas" w:hAnsi="Consolas" w:cs="Consolas"/>
          <w:color w:val="000000"/>
          <w:sz w:val="20"/>
          <w:szCs w:val="20"/>
          <w:lang w:val="en-US"/>
        </w:rPr>
        <w:t>fac</w:t>
      </w:r>
      <w:proofErr w:type="spellEnd"/>
      <w:r w:rsidRPr="00555822">
        <w:rPr>
          <w:rFonts w:ascii="Consolas" w:hAnsi="Consolas" w:cs="Consolas"/>
          <w:color w:val="000000"/>
          <w:sz w:val="20"/>
          <w:szCs w:val="20"/>
          <w:lang w:val="en-US"/>
        </w:rPr>
        <w:t xml:space="preserve"> to 0.090744</w:t>
      </w:r>
    </w:p>
    <w:p w:rsidR="00555822" w:rsidRPr="00555822" w:rsidRDefault="00555822" w:rsidP="0055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5822">
        <w:rPr>
          <w:rFonts w:ascii="Consolas" w:hAnsi="Consolas" w:cs="Consolas"/>
          <w:color w:val="000000"/>
          <w:sz w:val="20"/>
          <w:szCs w:val="20"/>
          <w:lang w:val="en-US"/>
        </w:rPr>
        <w:t>Elapsed time 1102000us</w:t>
      </w:r>
    </w:p>
    <w:p w:rsidR="00555822" w:rsidRPr="00555822" w:rsidRDefault="00555822" w:rsidP="00555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55822">
        <w:rPr>
          <w:rFonts w:ascii="Consolas" w:hAnsi="Consolas" w:cs="Consolas"/>
          <w:color w:val="000000"/>
          <w:sz w:val="20"/>
          <w:szCs w:val="20"/>
          <w:lang w:val="en-US"/>
        </w:rPr>
        <w:t>Elapsed time 1000us</w:t>
      </w:r>
    </w:p>
    <w:p w:rsidR="00555822" w:rsidRDefault="00555822" w:rsidP="00555822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Elapsed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time 1000us</w:t>
      </w:r>
    </w:p>
    <w:p w:rsidR="009017F2" w:rsidRPr="00555822" w:rsidRDefault="009017F2" w:rsidP="00555822"/>
    <w:p w:rsidR="00A87171" w:rsidRDefault="00555822" w:rsidP="00A87171">
      <w:pPr>
        <w:rPr>
          <w:sz w:val="28"/>
          <w:szCs w:val="28"/>
          <w:u w:val="single"/>
        </w:rPr>
      </w:pPr>
      <w:r w:rsidRPr="00555822">
        <w:rPr>
          <w:sz w:val="28"/>
          <w:szCs w:val="28"/>
          <w:u w:val="single"/>
        </w:rPr>
        <w:lastRenderedPageBreak/>
        <w:t>Telnet-Verbindung:</w:t>
      </w:r>
    </w:p>
    <w:p w:rsidR="00681D47" w:rsidRPr="00681D47" w:rsidRDefault="00681D47" w:rsidP="00A87171">
      <w:r w:rsidRPr="00681D47">
        <w:t>Wir loggen uns über</w:t>
      </w:r>
      <w:r>
        <w:t xml:space="preserve"> </w:t>
      </w:r>
      <w:proofErr w:type="spellStart"/>
      <w:r>
        <w:t>PuTTY</w:t>
      </w:r>
      <w:proofErr w:type="spellEnd"/>
      <w:r>
        <w:t xml:space="preserve"> auf die IP </w:t>
      </w:r>
      <w:r w:rsidRPr="00681D47">
        <w:rPr>
          <w:i/>
        </w:rPr>
        <w:t>192.168.8.2</w:t>
      </w:r>
      <w:r>
        <w:t xml:space="preserve"> </w:t>
      </w:r>
      <w:r w:rsidRPr="00681D47">
        <w:t xml:space="preserve">via Telnet über den </w:t>
      </w:r>
      <w:proofErr w:type="spellStart"/>
      <w:r w:rsidRPr="00681D47">
        <w:t>login</w:t>
      </w:r>
      <w:proofErr w:type="spellEnd"/>
      <w:r w:rsidRPr="00681D47">
        <w:t xml:space="preserve"> </w:t>
      </w:r>
      <w:proofErr w:type="spellStart"/>
      <w:r w:rsidRPr="00681D47">
        <w:rPr>
          <w:i/>
        </w:rPr>
        <w:t>root</w:t>
      </w:r>
      <w:proofErr w:type="spellEnd"/>
      <w:r w:rsidRPr="00681D47">
        <w:t xml:space="preserve"> ein.</w:t>
      </w:r>
    </w:p>
    <w:p w:rsidR="00681D47" w:rsidRPr="00681D47" w:rsidRDefault="00681D47" w:rsidP="00A87171">
      <w:r w:rsidRPr="00681D47">
        <w:t xml:space="preserve">Anschließend erhalten wir die Übersicht aller laufenden Prozesse und deren Priorität über den Kommandozeilenbefehl </w:t>
      </w:r>
      <w:proofErr w:type="spellStart"/>
      <w:r w:rsidRPr="00681D47">
        <w:rPr>
          <w:i/>
        </w:rPr>
        <w:t>pidin</w:t>
      </w:r>
      <w:proofErr w:type="spellEnd"/>
      <w:r w:rsidRPr="00681D47">
        <w:t>:</w:t>
      </w:r>
    </w:p>
    <w:p w:rsidR="00681D47" w:rsidRDefault="00681D47" w:rsidP="00A87171">
      <w:pPr>
        <w:rPr>
          <w:sz w:val="28"/>
          <w:szCs w:val="28"/>
          <w:u w:val="single"/>
        </w:rPr>
      </w:pPr>
      <w:r>
        <w:rPr>
          <w:noProof/>
          <w:sz w:val="28"/>
          <w:szCs w:val="28"/>
          <w:u w:val="single"/>
          <w:lang w:eastAsia="de-DE"/>
        </w:rPr>
        <w:drawing>
          <wp:inline distT="0" distB="0" distL="0" distR="0">
            <wp:extent cx="4324350" cy="5800725"/>
            <wp:effectExtent l="0" t="0" r="0" b="9525"/>
            <wp:docPr id="1" name="Grafik 1" descr="H:\Benutzer\ide-5.0-workspace\Aufgabe3\teln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Benutzer\ide-5.0-workspace\Aufgabe3\teln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7F2" w:rsidRDefault="009017F2" w:rsidP="00A8717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Einstellen der Priorität eines Threads</w:t>
      </w:r>
    </w:p>
    <w:p w:rsidR="009017F2" w:rsidRPr="00B71958" w:rsidRDefault="009017F2" w:rsidP="00A87171">
      <w:r w:rsidRPr="00B71958">
        <w:t>Zuerst schalten wir die Vererbung der Thread-Parameter aus:</w:t>
      </w:r>
      <w:bookmarkStart w:id="0" w:name="_GoBack"/>
      <w:bookmarkEnd w:id="0"/>
    </w:p>
    <w:p w:rsidR="00B71958" w:rsidRPr="00B71958" w:rsidRDefault="00B71958" w:rsidP="00B71958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B71958">
        <w:rPr>
          <w:rFonts w:ascii="Consolas" w:hAnsi="Consolas" w:cs="Consolas"/>
          <w:color w:val="000000"/>
          <w:sz w:val="20"/>
          <w:szCs w:val="20"/>
          <w:lang w:val="en-US"/>
        </w:rPr>
        <w:t>pthread_attr_</w:t>
      </w:r>
      <w:proofErr w:type="gramStart"/>
      <w:r w:rsidRPr="00B71958">
        <w:rPr>
          <w:rFonts w:ascii="Consolas" w:hAnsi="Consolas" w:cs="Consolas"/>
          <w:color w:val="000000"/>
          <w:sz w:val="20"/>
          <w:szCs w:val="20"/>
          <w:lang w:val="en-US"/>
        </w:rPr>
        <w:t>setinheritsched(</w:t>
      </w:r>
      <w:proofErr w:type="gramEnd"/>
      <w:r w:rsidRPr="00B71958">
        <w:rPr>
          <w:rFonts w:ascii="Consolas" w:hAnsi="Consolas" w:cs="Consolas"/>
          <w:color w:val="000000"/>
          <w:sz w:val="20"/>
          <w:szCs w:val="20"/>
          <w:lang w:val="en-US"/>
        </w:rPr>
        <w:t>&amp;thread_attr,PTHREAD_EXPLICIT_SCHED);</w:t>
      </w:r>
    </w:p>
    <w:p w:rsidR="00B71958" w:rsidRPr="00B71958" w:rsidRDefault="00B71958" w:rsidP="00A87171">
      <w:r w:rsidRPr="00B71958">
        <w:t xml:space="preserve">Anschließend verändern wir nur den Parameter </w:t>
      </w:r>
      <w:proofErr w:type="spellStart"/>
      <w:r w:rsidRPr="00B71958">
        <w:t>sched_priority</w:t>
      </w:r>
      <w:proofErr w:type="spellEnd"/>
      <w:r w:rsidRPr="00B71958">
        <w:t xml:space="preserve"> auf </w:t>
      </w:r>
      <w:r w:rsidRPr="006A4D26">
        <w:rPr>
          <w:i/>
        </w:rPr>
        <w:t>253</w:t>
      </w:r>
      <w:r w:rsidRPr="00B71958">
        <w:t>:</w:t>
      </w:r>
    </w:p>
    <w:p w:rsidR="00B71958" w:rsidRPr="00B71958" w:rsidRDefault="00B71958" w:rsidP="00B71958">
      <w:pPr>
        <w:ind w:firstLine="708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r w:rsidRPr="00B71958">
        <w:rPr>
          <w:rFonts w:ascii="Consolas" w:hAnsi="Consolas" w:cs="Consolas"/>
          <w:color w:val="000000"/>
          <w:sz w:val="20"/>
          <w:szCs w:val="20"/>
          <w:lang w:val="en-US"/>
        </w:rPr>
        <w:t>pthread_attr_</w:t>
      </w:r>
      <w:proofErr w:type="gramStart"/>
      <w:r w:rsidRPr="00B71958">
        <w:rPr>
          <w:rFonts w:ascii="Consolas" w:hAnsi="Consolas" w:cs="Consolas"/>
          <w:color w:val="000000"/>
          <w:sz w:val="20"/>
          <w:szCs w:val="20"/>
          <w:lang w:val="en-US"/>
        </w:rPr>
        <w:t>getschedparam</w:t>
      </w:r>
      <w:proofErr w:type="spellEnd"/>
      <w:r w:rsidRPr="00B7195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B71958">
        <w:rPr>
          <w:rFonts w:ascii="Consolas" w:hAnsi="Consolas" w:cs="Consolas"/>
          <w:color w:val="000000"/>
          <w:sz w:val="20"/>
          <w:szCs w:val="20"/>
          <w:lang w:val="en-US"/>
        </w:rPr>
        <w:t>&amp;</w:t>
      </w:r>
      <w:proofErr w:type="spellStart"/>
      <w:r w:rsidRPr="00B71958">
        <w:rPr>
          <w:rFonts w:ascii="Consolas" w:hAnsi="Consolas" w:cs="Consolas"/>
          <w:color w:val="000000"/>
          <w:sz w:val="20"/>
          <w:szCs w:val="20"/>
          <w:lang w:val="en-US"/>
        </w:rPr>
        <w:t>thread_attr</w:t>
      </w:r>
      <w:proofErr w:type="spellEnd"/>
      <w:r w:rsidRPr="00B71958">
        <w:rPr>
          <w:rFonts w:ascii="Consolas" w:hAnsi="Consolas" w:cs="Consolas"/>
          <w:color w:val="000000"/>
          <w:sz w:val="20"/>
          <w:szCs w:val="20"/>
          <w:lang w:val="en-US"/>
        </w:rPr>
        <w:t>, &amp;</w:t>
      </w:r>
      <w:proofErr w:type="spellStart"/>
      <w:r w:rsidRPr="00B71958">
        <w:rPr>
          <w:rFonts w:ascii="Consolas" w:hAnsi="Consolas" w:cs="Consolas"/>
          <w:color w:val="000000"/>
          <w:sz w:val="20"/>
          <w:szCs w:val="20"/>
          <w:lang w:val="en-US"/>
        </w:rPr>
        <w:t>thread_sched</w:t>
      </w:r>
      <w:proofErr w:type="spellEnd"/>
      <w:r w:rsidRPr="00B7195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71958" w:rsidRPr="00B71958" w:rsidRDefault="00B71958" w:rsidP="00A87171">
      <w:r w:rsidRPr="00B71958">
        <w:t>und schreiben ihn wieder zurück:</w:t>
      </w:r>
    </w:p>
    <w:p w:rsidR="00B71958" w:rsidRPr="006A4D26" w:rsidRDefault="00B71958" w:rsidP="00B71958">
      <w:pPr>
        <w:ind w:firstLine="708"/>
        <w:rPr>
          <w:lang w:val="en-US"/>
        </w:rPr>
      </w:pPr>
      <w:r w:rsidRPr="006A4D26">
        <w:rPr>
          <w:lang w:val="en-US"/>
        </w:rPr>
        <w:t>p</w:t>
      </w:r>
      <w:r w:rsidRPr="006A4D26">
        <w:rPr>
          <w:rFonts w:ascii="Consolas" w:hAnsi="Consolas" w:cs="Consolas"/>
          <w:color w:val="000000"/>
          <w:sz w:val="20"/>
          <w:szCs w:val="20"/>
          <w:lang w:val="en-US"/>
        </w:rPr>
        <w:t>thread_attr_</w:t>
      </w:r>
      <w:proofErr w:type="gramStart"/>
      <w:r w:rsidRPr="006A4D26">
        <w:rPr>
          <w:rFonts w:ascii="Consolas" w:hAnsi="Consolas" w:cs="Consolas"/>
          <w:color w:val="000000"/>
          <w:sz w:val="20"/>
          <w:szCs w:val="20"/>
          <w:lang w:val="en-US"/>
        </w:rPr>
        <w:t>setschedparam(</w:t>
      </w:r>
      <w:proofErr w:type="gramEnd"/>
      <w:r w:rsidRPr="006A4D26">
        <w:rPr>
          <w:rFonts w:ascii="Consolas" w:hAnsi="Consolas" w:cs="Consolas"/>
          <w:color w:val="000000"/>
          <w:sz w:val="20"/>
          <w:szCs w:val="20"/>
          <w:lang w:val="en-US"/>
        </w:rPr>
        <w:t>&amp;thread_attr, &amp;thread_sched);</w:t>
      </w:r>
    </w:p>
    <w:sectPr w:rsidR="00B71958" w:rsidRPr="006A4D26" w:rsidSect="00540DE4">
      <w:pgSz w:w="11906" w:h="16838"/>
      <w:pgMar w:top="720" w:right="720" w:bottom="720" w:left="720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7F2" w:rsidRDefault="009017F2" w:rsidP="00540DE4">
      <w:pPr>
        <w:spacing w:after="0" w:line="240" w:lineRule="auto"/>
      </w:pPr>
      <w:r>
        <w:separator/>
      </w:r>
    </w:p>
  </w:endnote>
  <w:endnote w:type="continuationSeparator" w:id="0">
    <w:p w:rsidR="009017F2" w:rsidRDefault="009017F2" w:rsidP="00540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7F2" w:rsidRDefault="009017F2" w:rsidP="00540DE4">
      <w:pPr>
        <w:spacing w:after="0" w:line="240" w:lineRule="auto"/>
      </w:pPr>
      <w:r>
        <w:separator/>
      </w:r>
    </w:p>
  </w:footnote>
  <w:footnote w:type="continuationSeparator" w:id="0">
    <w:p w:rsidR="009017F2" w:rsidRDefault="009017F2" w:rsidP="00540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F139DC"/>
    <w:multiLevelType w:val="hybridMultilevel"/>
    <w:tmpl w:val="91E47A20"/>
    <w:lvl w:ilvl="0" w:tplc="E050DD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588"/>
    <w:rsid w:val="00020D95"/>
    <w:rsid w:val="00032DC3"/>
    <w:rsid w:val="000663DD"/>
    <w:rsid w:val="000B77D1"/>
    <w:rsid w:val="000F23CB"/>
    <w:rsid w:val="00105D9F"/>
    <w:rsid w:val="00106050"/>
    <w:rsid w:val="001C5C12"/>
    <w:rsid w:val="00275E69"/>
    <w:rsid w:val="00343736"/>
    <w:rsid w:val="00402772"/>
    <w:rsid w:val="004226DF"/>
    <w:rsid w:val="004F7588"/>
    <w:rsid w:val="00540DE4"/>
    <w:rsid w:val="00555822"/>
    <w:rsid w:val="00584B88"/>
    <w:rsid w:val="005D5412"/>
    <w:rsid w:val="005D7867"/>
    <w:rsid w:val="005F51AD"/>
    <w:rsid w:val="005F799A"/>
    <w:rsid w:val="00681D47"/>
    <w:rsid w:val="006A0329"/>
    <w:rsid w:val="006A4D26"/>
    <w:rsid w:val="00706526"/>
    <w:rsid w:val="008A52EA"/>
    <w:rsid w:val="009017F2"/>
    <w:rsid w:val="00973165"/>
    <w:rsid w:val="009C6978"/>
    <w:rsid w:val="009D54F0"/>
    <w:rsid w:val="009E3503"/>
    <w:rsid w:val="009F1DE7"/>
    <w:rsid w:val="00A87171"/>
    <w:rsid w:val="00A9433D"/>
    <w:rsid w:val="00AB3588"/>
    <w:rsid w:val="00B43477"/>
    <w:rsid w:val="00B71958"/>
    <w:rsid w:val="00BB6D57"/>
    <w:rsid w:val="00C31C10"/>
    <w:rsid w:val="00CC70BF"/>
    <w:rsid w:val="00CD5EFB"/>
    <w:rsid w:val="00D17BF7"/>
    <w:rsid w:val="00D328CE"/>
    <w:rsid w:val="00D70407"/>
    <w:rsid w:val="00D762B3"/>
    <w:rsid w:val="00E2742F"/>
    <w:rsid w:val="00EB09A2"/>
    <w:rsid w:val="00ED5E3E"/>
    <w:rsid w:val="00F7532C"/>
    <w:rsid w:val="00F81343"/>
    <w:rsid w:val="00F954A3"/>
    <w:rsid w:val="00FC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D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51A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0DE4"/>
  </w:style>
  <w:style w:type="paragraph" w:styleId="Fuzeile">
    <w:name w:val="footer"/>
    <w:basedOn w:val="Standard"/>
    <w:link w:val="Fu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0D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0D9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51AD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40DE4"/>
  </w:style>
  <w:style w:type="paragraph" w:styleId="Fuzeile">
    <w:name w:val="footer"/>
    <w:basedOn w:val="Standard"/>
    <w:link w:val="FuzeileZchn"/>
    <w:uiPriority w:val="99"/>
    <w:unhideWhenUsed/>
    <w:rsid w:val="00540D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40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88065-C8AD-4C23-B5D8-35ACE49540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B2E1DC7D.dotm</Template>
  <TotalTime>0</TotalTime>
  <Pages>2</Pages>
  <Words>347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Leibniz-Rechenzentrum</Company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Gaul, Maximilian</dc:creator>
  <cp:lastModifiedBy>Gaul, Maximilian</cp:lastModifiedBy>
  <cp:revision>41</cp:revision>
  <cp:lastPrinted>2019-04-24T10:56:00Z</cp:lastPrinted>
  <dcterms:created xsi:type="dcterms:W3CDTF">2019-04-24T10:01:00Z</dcterms:created>
  <dcterms:modified xsi:type="dcterms:W3CDTF">2019-05-29T11:01:00Z</dcterms:modified>
</cp:coreProperties>
</file>