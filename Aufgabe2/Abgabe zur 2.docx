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88" w:rsidRPr="004F7588" w:rsidRDefault="004F7588" w:rsidP="004F7588">
      <w:pPr>
        <w:jc w:val="center"/>
        <w:rPr>
          <w:sz w:val="32"/>
          <w:szCs w:val="32"/>
        </w:rPr>
      </w:pPr>
      <w:r w:rsidRPr="004F7588">
        <w:rPr>
          <w:sz w:val="32"/>
          <w:szCs w:val="32"/>
        </w:rPr>
        <w:t xml:space="preserve">Abgabe zur </w:t>
      </w:r>
      <w:r w:rsidR="00F954A3">
        <w:rPr>
          <w:sz w:val="32"/>
          <w:szCs w:val="32"/>
        </w:rPr>
        <w:t>2</w:t>
      </w:r>
      <w:r w:rsidRPr="004F7588">
        <w:rPr>
          <w:sz w:val="32"/>
          <w:szCs w:val="32"/>
        </w:rPr>
        <w:t>. Praktikumsaufgabe im Fach „Embedded Computing“</w:t>
      </w:r>
    </w:p>
    <w:p w:rsidR="004F7588" w:rsidRDefault="004F7588" w:rsidP="004F7588">
      <w:pPr>
        <w:jc w:val="center"/>
      </w:pPr>
      <w:r>
        <w:t>erstellt von</w:t>
      </w:r>
    </w:p>
    <w:p w:rsidR="004F7588" w:rsidRDefault="004F7588" w:rsidP="004F7588">
      <w:pPr>
        <w:jc w:val="center"/>
        <w:rPr>
          <w:sz w:val="28"/>
          <w:szCs w:val="28"/>
        </w:rPr>
      </w:pPr>
      <w:r w:rsidRPr="004F7588">
        <w:rPr>
          <w:sz w:val="28"/>
          <w:szCs w:val="28"/>
        </w:rPr>
        <w:t>Markus Schmidt</w:t>
      </w:r>
      <w:r>
        <w:rPr>
          <w:sz w:val="28"/>
          <w:szCs w:val="28"/>
        </w:rPr>
        <w:br/>
      </w:r>
      <w:r w:rsidRPr="004F7588">
        <w:rPr>
          <w:sz w:val="28"/>
          <w:szCs w:val="28"/>
        </w:rPr>
        <w:t>Maximilian Gaul</w:t>
      </w:r>
    </w:p>
    <w:p w:rsidR="004F7588" w:rsidRDefault="004F7588" w:rsidP="004F7588">
      <w:pPr>
        <w:jc w:val="center"/>
        <w:rPr>
          <w:sz w:val="28"/>
          <w:szCs w:val="28"/>
        </w:rPr>
      </w:pPr>
    </w:p>
    <w:p w:rsidR="00706526" w:rsidRPr="00706526" w:rsidRDefault="00706526" w:rsidP="004F7588">
      <w:pPr>
        <w:rPr>
          <w:sz w:val="24"/>
          <w:szCs w:val="24"/>
          <w:u w:val="single"/>
        </w:rPr>
      </w:pPr>
      <w:r w:rsidRPr="00706526">
        <w:rPr>
          <w:sz w:val="24"/>
          <w:szCs w:val="24"/>
          <w:u w:val="single"/>
        </w:rPr>
        <w:t xml:space="preserve">Einstellen der </w:t>
      </w:r>
      <w:r w:rsidR="0035497B">
        <w:rPr>
          <w:sz w:val="24"/>
          <w:szCs w:val="24"/>
          <w:u w:val="single"/>
        </w:rPr>
        <w:t>Auflösung</w:t>
      </w:r>
      <w:r w:rsidRPr="00706526">
        <w:rPr>
          <w:sz w:val="24"/>
          <w:szCs w:val="24"/>
          <w:u w:val="single"/>
        </w:rPr>
        <w:t xml:space="preserve"> der Systemuhr</w:t>
      </w:r>
    </w:p>
    <w:p w:rsidR="00706526" w:rsidRDefault="00706526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Die </w:t>
      </w:r>
      <w:r w:rsidR="001D16D4">
        <w:rPr>
          <w:sz w:val="20"/>
          <w:szCs w:val="24"/>
        </w:rPr>
        <w:t>Auflösung</w:t>
      </w:r>
      <w:r>
        <w:rPr>
          <w:sz w:val="20"/>
          <w:szCs w:val="24"/>
        </w:rPr>
        <w:t xml:space="preserve"> der Systemuhr lässt sich über das Setzen des Attributes </w:t>
      </w:r>
      <w:r w:rsidRPr="00706526">
        <w:rPr>
          <w:i/>
          <w:sz w:val="20"/>
          <w:szCs w:val="24"/>
        </w:rPr>
        <w:t>nsec</w:t>
      </w:r>
      <w:r>
        <w:rPr>
          <w:sz w:val="20"/>
          <w:szCs w:val="24"/>
        </w:rPr>
        <w:t xml:space="preserve"> der Struktur </w:t>
      </w:r>
      <w:r w:rsidRPr="00706526">
        <w:rPr>
          <w:i/>
          <w:sz w:val="20"/>
          <w:szCs w:val="24"/>
        </w:rPr>
        <w:t>_clockperiod</w:t>
      </w:r>
      <w:r>
        <w:rPr>
          <w:sz w:val="20"/>
          <w:szCs w:val="24"/>
        </w:rPr>
        <w:t xml:space="preserve"> und anschließend</w:t>
      </w:r>
      <w:r w:rsidR="00D17BF7">
        <w:rPr>
          <w:sz w:val="20"/>
          <w:szCs w:val="24"/>
        </w:rPr>
        <w:t>es</w:t>
      </w:r>
      <w:r>
        <w:rPr>
          <w:sz w:val="20"/>
          <w:szCs w:val="24"/>
        </w:rPr>
        <w:t xml:space="preserve"> Übergeben an </w:t>
      </w:r>
      <w:r w:rsidRPr="00706526">
        <w:rPr>
          <w:i/>
          <w:sz w:val="20"/>
          <w:szCs w:val="24"/>
        </w:rPr>
        <w:t>ClockPeriod</w:t>
      </w:r>
      <w:r>
        <w:rPr>
          <w:sz w:val="20"/>
          <w:szCs w:val="24"/>
        </w:rPr>
        <w:t xml:space="preserve"> einstellen:</w:t>
      </w:r>
    </w:p>
    <w:p w:rsidR="00706526" w:rsidRPr="008A52EA" w:rsidRDefault="00706526" w:rsidP="008A52EA">
      <w:pPr>
        <w:ind w:left="1410" w:hanging="1410"/>
        <w:rPr>
          <w:sz w:val="20"/>
          <w:szCs w:val="24"/>
          <w:lang w:val="en-US"/>
        </w:rPr>
      </w:pPr>
      <w:r w:rsidRPr="008A52EA">
        <w:rPr>
          <w:b/>
          <w:sz w:val="20"/>
          <w:szCs w:val="24"/>
          <w:lang w:val="en-US"/>
        </w:rPr>
        <w:t>Code:</w:t>
      </w:r>
      <w:r w:rsidR="008A52EA">
        <w:rPr>
          <w:lang w:val="en-US"/>
        </w:rPr>
        <w:tab/>
      </w:r>
      <w:r w:rsidR="008A52EA">
        <w:rPr>
          <w:lang w:val="en-US"/>
        </w:rPr>
        <w:tab/>
      </w:r>
      <w:r w:rsidR="008A52EA" w:rsidRPr="008A52EA">
        <w:rPr>
          <w:i/>
          <w:sz w:val="20"/>
          <w:szCs w:val="24"/>
          <w:lang w:val="en-US"/>
        </w:rPr>
        <w:t>struct _clockperiod set_period;</w:t>
      </w:r>
      <w:r w:rsidR="008A52EA" w:rsidRPr="008A52EA">
        <w:rPr>
          <w:i/>
          <w:sz w:val="20"/>
          <w:szCs w:val="24"/>
          <w:lang w:val="en-US"/>
        </w:rPr>
        <w:br/>
        <w:t>set_period.nsec = microsecs * 1000;</w:t>
      </w:r>
      <w:r w:rsidR="00D328CE">
        <w:rPr>
          <w:i/>
          <w:sz w:val="20"/>
          <w:szCs w:val="24"/>
          <w:lang w:val="en-US"/>
        </w:rPr>
        <w:t xml:space="preserve"> /* Setzen auf übergebenen Parameter der Funktion */</w:t>
      </w:r>
      <w:r w:rsidR="008A52EA" w:rsidRPr="008A52EA">
        <w:rPr>
          <w:i/>
          <w:sz w:val="20"/>
          <w:szCs w:val="24"/>
          <w:lang w:val="en-US"/>
        </w:rPr>
        <w:br/>
        <w:t>set_period.fract = 0;</w:t>
      </w:r>
      <w:r w:rsidR="008A52EA" w:rsidRPr="008A52EA">
        <w:rPr>
          <w:i/>
          <w:sz w:val="20"/>
          <w:szCs w:val="24"/>
          <w:lang w:val="en-US"/>
        </w:rPr>
        <w:br/>
        <w:t>ClockPeriod(CLOCK_REALTIME, &amp;set_period, NULL, 0);</w:t>
      </w:r>
    </w:p>
    <w:p w:rsidR="00706526" w:rsidRDefault="00032DC3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Auslesen der </w:t>
      </w:r>
      <w:r w:rsidR="00F04F4F">
        <w:rPr>
          <w:sz w:val="20"/>
          <w:szCs w:val="24"/>
        </w:rPr>
        <w:t>Auflösung</w:t>
      </w:r>
      <w:r>
        <w:rPr>
          <w:sz w:val="20"/>
          <w:szCs w:val="24"/>
        </w:rPr>
        <w:t xml:space="preserve"> </w:t>
      </w:r>
      <w:r w:rsidR="00AB3588">
        <w:rPr>
          <w:sz w:val="20"/>
          <w:szCs w:val="24"/>
        </w:rPr>
        <w:t>wird wie folgt realisiert</w:t>
      </w:r>
      <w:r w:rsidR="00FC0E18" w:rsidRPr="00FC0E18">
        <w:rPr>
          <w:sz w:val="20"/>
          <w:szCs w:val="24"/>
        </w:rPr>
        <w:t>:</w:t>
      </w:r>
    </w:p>
    <w:p w:rsidR="00032DC3" w:rsidRPr="00032DC3" w:rsidRDefault="00032DC3" w:rsidP="00032DC3">
      <w:pPr>
        <w:ind w:left="1410" w:hanging="1410"/>
        <w:rPr>
          <w:sz w:val="20"/>
          <w:szCs w:val="24"/>
          <w:lang w:val="en-US"/>
        </w:rPr>
      </w:pPr>
      <w:r w:rsidRPr="00032DC3">
        <w:rPr>
          <w:b/>
          <w:sz w:val="20"/>
          <w:szCs w:val="24"/>
          <w:lang w:val="en-US"/>
        </w:rPr>
        <w:t>Code:</w:t>
      </w:r>
      <w:r>
        <w:rPr>
          <w:lang w:val="en-US"/>
        </w:rPr>
        <w:tab/>
      </w:r>
      <w:r>
        <w:rPr>
          <w:lang w:val="en-US"/>
        </w:rPr>
        <w:tab/>
      </w:r>
      <w:r w:rsidRPr="00032DC3">
        <w:rPr>
          <w:i/>
          <w:sz w:val="20"/>
          <w:szCs w:val="24"/>
          <w:lang w:val="en-US"/>
        </w:rPr>
        <w:t>struct _clockperiod get_period;</w:t>
      </w:r>
      <w:r>
        <w:rPr>
          <w:sz w:val="20"/>
          <w:szCs w:val="24"/>
          <w:lang w:val="en-US"/>
        </w:rPr>
        <w:br/>
      </w:r>
      <w:r w:rsidRPr="00032DC3">
        <w:rPr>
          <w:i/>
          <w:sz w:val="20"/>
          <w:szCs w:val="24"/>
          <w:lang w:val="en-US"/>
        </w:rPr>
        <w:t>ClockPeriod(CLOCK_REALTIME, NULL, &amp;get_period, 0);</w:t>
      </w:r>
    </w:p>
    <w:p w:rsidR="00540DE4" w:rsidRDefault="00C31C10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Unseren Messungen zufolge ist die Systemuhr beim Starten auf </w:t>
      </w:r>
      <w:r w:rsidRPr="00C31C10">
        <w:rPr>
          <w:i/>
          <w:sz w:val="20"/>
          <w:szCs w:val="24"/>
        </w:rPr>
        <w:t>1000us</w:t>
      </w:r>
      <w:r w:rsidR="001D16D4">
        <w:rPr>
          <w:sz w:val="20"/>
          <w:szCs w:val="24"/>
        </w:rPr>
        <w:t xml:space="preserve"> eingestellt. Die Auflösung von 1ms reicht aus, um den Takt einer Millisekunde zu realisieren. </w:t>
      </w:r>
    </w:p>
    <w:p w:rsidR="00F04F4F" w:rsidRPr="00F954A3" w:rsidRDefault="00F04F4F" w:rsidP="00F04F4F">
      <w:pPr>
        <w:rPr>
          <w:sz w:val="24"/>
          <w:szCs w:val="24"/>
          <w:u w:val="single"/>
        </w:rPr>
      </w:pPr>
      <w:r w:rsidRPr="00F954A3">
        <w:rPr>
          <w:sz w:val="24"/>
          <w:szCs w:val="24"/>
          <w:u w:val="single"/>
        </w:rPr>
        <w:t>Nachweis der korrekten Takterzeugung von 1ms:</w:t>
      </w:r>
    </w:p>
    <w:p w:rsidR="0035497B" w:rsidRDefault="00CD4467" w:rsidP="004F7588">
      <w:pPr>
        <w:rPr>
          <w:sz w:val="20"/>
          <w:szCs w:val="24"/>
        </w:rPr>
      </w:pPr>
      <w:r>
        <w:rPr>
          <w:sz w:val="20"/>
          <w:szCs w:val="24"/>
        </w:rPr>
        <w:t>DieQNX-DIE erlaubt im Kernel-Events-Tracer die Interrupts nachzuverfolgen.</w:t>
      </w:r>
    </w:p>
    <w:p w:rsidR="00CD4467" w:rsidRDefault="00CD4467" w:rsidP="004F7588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drawing>
          <wp:inline distT="0" distB="0" distL="0" distR="0">
            <wp:extent cx="7067550" cy="75091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chweis_Aufloesu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84" cy="7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7B" w:rsidRDefault="00CD4467" w:rsidP="004F7588">
      <w:pPr>
        <w:rPr>
          <w:sz w:val="20"/>
          <w:szCs w:val="24"/>
        </w:rPr>
      </w:pPr>
      <w:r>
        <w:rPr>
          <w:sz w:val="20"/>
          <w:szCs w:val="24"/>
        </w:rPr>
        <w:t>Der Abstand zwischen zwei Aufrufen ist ziemlich genau 1ms.</w:t>
      </w:r>
      <w:bookmarkStart w:id="0" w:name="_GoBack"/>
      <w:bookmarkEnd w:id="0"/>
    </w:p>
    <w:p w:rsidR="0035497B" w:rsidRPr="0035497B" w:rsidRDefault="0035497B" w:rsidP="004F7588">
      <w:pPr>
        <w:rPr>
          <w:sz w:val="24"/>
          <w:szCs w:val="24"/>
          <w:u w:val="single"/>
        </w:rPr>
      </w:pPr>
      <w:r w:rsidRPr="0035497B">
        <w:rPr>
          <w:sz w:val="24"/>
          <w:szCs w:val="24"/>
          <w:u w:val="single"/>
        </w:rPr>
        <w:t>Auswirkungen auf die Systemlast</w:t>
      </w:r>
    </w:p>
    <w:p w:rsidR="00BB6D57" w:rsidRPr="00A215F0" w:rsidRDefault="00A215F0" w:rsidP="004F7588">
      <w:pPr>
        <w:rPr>
          <w:sz w:val="20"/>
          <w:szCs w:val="24"/>
        </w:rPr>
      </w:pPr>
      <w:r>
        <w:rPr>
          <w:sz w:val="20"/>
          <w:szCs w:val="24"/>
        </w:rPr>
        <w:t>Je höher die Auflösung der Systemuhr desto höher ist die Systemlast.</w:t>
      </w:r>
      <w:r>
        <w:rPr>
          <w:sz w:val="20"/>
          <w:szCs w:val="24"/>
        </w:rPr>
        <w:br/>
      </w:r>
      <w:r w:rsidR="00BB6D57">
        <w:rPr>
          <w:sz w:val="20"/>
          <w:szCs w:val="24"/>
        </w:rPr>
        <w:t xml:space="preserve">Ein auf </w:t>
      </w:r>
      <w:r w:rsidR="00BB6D57" w:rsidRPr="00BB6D57">
        <w:rPr>
          <w:i/>
          <w:sz w:val="20"/>
          <w:szCs w:val="24"/>
        </w:rPr>
        <w:t>10us</w:t>
      </w:r>
      <w:r w:rsidR="00BB6D57">
        <w:rPr>
          <w:sz w:val="20"/>
          <w:szCs w:val="24"/>
        </w:rPr>
        <w:t xml:space="preserve"> eingestellter Systemtakt erzeugt folgende Messungen des </w:t>
      </w:r>
      <w:r w:rsidR="00BB6D57" w:rsidRPr="00BB6D57">
        <w:rPr>
          <w:i/>
          <w:sz w:val="20"/>
          <w:szCs w:val="24"/>
        </w:rPr>
        <w:t>Kernel Events Tracer</w:t>
      </w:r>
    </w:p>
    <w:p w:rsidR="00BB6D57" w:rsidRDefault="005F51AD" w:rsidP="004F7588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lastRenderedPageBreak/>
        <w:drawing>
          <wp:inline distT="0" distB="0" distL="0" distR="0">
            <wp:extent cx="6610350" cy="3589727"/>
            <wp:effectExtent l="0" t="0" r="0" b="0"/>
            <wp:docPr id="1" name="Grafik 1" descr="H:\Benutzer\ide-5.0-workspace\Aufgabe2\ClockPeriod_10_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Benutzer\ide-5.0-workspace\Aufgabe2\ClockPeriod_10_logg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5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1AD" w:rsidRDefault="005F51AD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Wie zu erkennen ist, führt ein Systemtakt von </w:t>
      </w:r>
      <w:r w:rsidRPr="001C5C12">
        <w:rPr>
          <w:i/>
          <w:sz w:val="20"/>
          <w:szCs w:val="24"/>
        </w:rPr>
        <w:t>10us</w:t>
      </w:r>
      <w:r>
        <w:rPr>
          <w:sz w:val="20"/>
          <w:szCs w:val="24"/>
        </w:rPr>
        <w:t xml:space="preserve"> zur kompletten Auslastung des Systems (</w:t>
      </w:r>
      <w:r w:rsidRPr="001C5C12">
        <w:rPr>
          <w:i/>
          <w:sz w:val="20"/>
          <w:szCs w:val="24"/>
        </w:rPr>
        <w:t>Idle =</w:t>
      </w:r>
      <w:r>
        <w:rPr>
          <w:sz w:val="20"/>
          <w:szCs w:val="24"/>
        </w:rPr>
        <w:t xml:space="preserve"> </w:t>
      </w:r>
      <w:r w:rsidRPr="001C5C12">
        <w:rPr>
          <w:i/>
          <w:sz w:val="20"/>
          <w:szCs w:val="24"/>
        </w:rPr>
        <w:t>0.0%</w:t>
      </w:r>
      <w:r>
        <w:rPr>
          <w:sz w:val="20"/>
          <w:szCs w:val="24"/>
        </w:rPr>
        <w:t xml:space="preserve">) da dadurch sehr häufig Interrupts erzeugt werden, die natürlich alle behandelt werden müssen (ggf. Änderung auf einen Prozess mit höherer Priorität + Kontextwechsel) = </w:t>
      </w:r>
      <w:r w:rsidRPr="001C5C12">
        <w:rPr>
          <w:i/>
          <w:sz w:val="20"/>
          <w:szCs w:val="24"/>
        </w:rPr>
        <w:t>35.8%</w:t>
      </w:r>
      <w:r>
        <w:rPr>
          <w:sz w:val="20"/>
          <w:szCs w:val="24"/>
        </w:rPr>
        <w:t>.</w:t>
      </w:r>
    </w:p>
    <w:p w:rsidR="00540DE4" w:rsidRDefault="00540DE4" w:rsidP="004F7588">
      <w:pPr>
        <w:rPr>
          <w:sz w:val="20"/>
          <w:szCs w:val="24"/>
        </w:rPr>
      </w:pPr>
      <w:r>
        <w:rPr>
          <w:sz w:val="20"/>
          <w:szCs w:val="24"/>
        </w:rPr>
        <w:t>Wie auf den folgenden Abbildungen zu sehen reduziert sich die Systemauslastung mit Verringerung des Systemtakts (1. Bild = 1000us, 2. Bild = 5000us) systematisch:</w:t>
      </w:r>
      <w:r w:rsidRPr="00540DE4">
        <w:rPr>
          <w:noProof/>
          <w:sz w:val="20"/>
          <w:szCs w:val="24"/>
          <w:lang w:eastAsia="de-DE"/>
        </w:rPr>
        <w:t xml:space="preserve"> </w:t>
      </w:r>
      <w:r>
        <w:rPr>
          <w:noProof/>
          <w:sz w:val="20"/>
          <w:szCs w:val="24"/>
          <w:lang w:eastAsia="de-DE"/>
        </w:rPr>
        <w:drawing>
          <wp:inline distT="0" distB="0" distL="0" distR="0" wp14:anchorId="7D7F510A" wp14:editId="1854D589">
            <wp:extent cx="6496050" cy="4710714"/>
            <wp:effectExtent l="0" t="0" r="0" b="0"/>
            <wp:docPr id="2" name="Grafik 2" descr="H:\Benutzer\ide-5.0-workspace\Aufgabe2\ClockPeriod_1000_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Benutzer\ide-5.0-workspace\Aufgabe2\ClockPeriod_1000_logg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26" cy="471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E4" w:rsidRDefault="00540DE4" w:rsidP="004F7588">
      <w:pPr>
        <w:rPr>
          <w:sz w:val="20"/>
          <w:szCs w:val="24"/>
        </w:rPr>
      </w:pPr>
    </w:p>
    <w:p w:rsidR="00540DE4" w:rsidRDefault="00540DE4" w:rsidP="004F7588">
      <w:pPr>
        <w:rPr>
          <w:sz w:val="20"/>
          <w:szCs w:val="24"/>
        </w:rPr>
      </w:pPr>
      <w:r>
        <w:rPr>
          <w:noProof/>
          <w:sz w:val="20"/>
          <w:szCs w:val="24"/>
          <w:lang w:eastAsia="de-DE"/>
        </w:rPr>
        <w:lastRenderedPageBreak/>
        <w:drawing>
          <wp:inline distT="0" distB="0" distL="0" distR="0">
            <wp:extent cx="5876925" cy="4310393"/>
            <wp:effectExtent l="0" t="0" r="0" b="0"/>
            <wp:docPr id="3" name="Grafik 3" descr="H:\Benutzer\ide-5.0-workspace\Aufgabe2\ClockPeriod_5000_lo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Benutzer\ide-5.0-workspace\Aufgabe2\ClockPeriod_5000_logg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1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4F0" w:rsidRPr="00402772" w:rsidRDefault="00540DE4" w:rsidP="00540DE4">
      <w:pPr>
        <w:rPr>
          <w:sz w:val="20"/>
          <w:szCs w:val="24"/>
        </w:rPr>
      </w:pPr>
      <w:r>
        <w:rPr>
          <w:sz w:val="20"/>
          <w:szCs w:val="24"/>
        </w:rPr>
        <w:t xml:space="preserve">Je niedriger der Systemtakt desto ungenauer ist die Wartezeit aus </w:t>
      </w:r>
      <w:r w:rsidRPr="00343736">
        <w:rPr>
          <w:i/>
          <w:sz w:val="20"/>
          <w:szCs w:val="24"/>
        </w:rPr>
        <w:t>a)</w:t>
      </w:r>
      <w:r w:rsidR="00106050">
        <w:rPr>
          <w:sz w:val="20"/>
          <w:szCs w:val="24"/>
        </w:rPr>
        <w:t>.</w:t>
      </w:r>
      <w:r w:rsidR="00106050">
        <w:rPr>
          <w:sz w:val="20"/>
          <w:szCs w:val="24"/>
        </w:rPr>
        <w:br/>
      </w:r>
      <w:r>
        <w:rPr>
          <w:sz w:val="20"/>
          <w:szCs w:val="24"/>
        </w:rPr>
        <w:t xml:space="preserve">Mit </w:t>
      </w:r>
      <w:r w:rsidRPr="00343736">
        <w:rPr>
          <w:i/>
          <w:sz w:val="20"/>
          <w:szCs w:val="24"/>
        </w:rPr>
        <w:t>1</w:t>
      </w:r>
      <w:r w:rsidR="00106050">
        <w:rPr>
          <w:i/>
          <w:sz w:val="20"/>
          <w:szCs w:val="24"/>
        </w:rPr>
        <w:t>0</w:t>
      </w:r>
      <w:r w:rsidRPr="00343736">
        <w:rPr>
          <w:i/>
          <w:sz w:val="20"/>
          <w:szCs w:val="24"/>
        </w:rPr>
        <w:t>0us</w:t>
      </w:r>
      <w:r>
        <w:rPr>
          <w:sz w:val="20"/>
          <w:szCs w:val="24"/>
        </w:rPr>
        <w:t xml:space="preserve"> Systemtakt wird die Wartezeit von </w:t>
      </w:r>
      <w:r w:rsidRPr="00343736">
        <w:rPr>
          <w:i/>
          <w:sz w:val="20"/>
          <w:szCs w:val="24"/>
        </w:rPr>
        <w:t>1ms</w:t>
      </w:r>
      <w:r>
        <w:rPr>
          <w:sz w:val="20"/>
          <w:szCs w:val="24"/>
        </w:rPr>
        <w:t xml:space="preserve"> </w:t>
      </w:r>
      <w:r w:rsidR="009D54F0">
        <w:rPr>
          <w:sz w:val="20"/>
          <w:szCs w:val="24"/>
        </w:rPr>
        <w:t>noch ausreichend genau erreicht, gleichzeitig ist die Systemlast nicht zu stark (noch ausreichend Idle-Zeit verfügbar):</w:t>
      </w:r>
      <w:r w:rsidR="009D54F0">
        <w:rPr>
          <w:sz w:val="20"/>
          <w:szCs w:val="24"/>
        </w:rPr>
        <w:br/>
      </w:r>
      <w:r w:rsidR="009D54F0">
        <w:rPr>
          <w:noProof/>
          <w:sz w:val="20"/>
          <w:szCs w:val="24"/>
          <w:lang w:eastAsia="de-DE"/>
        </w:rPr>
        <w:drawing>
          <wp:inline distT="0" distB="0" distL="0" distR="0">
            <wp:extent cx="6830217" cy="280035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Period_100_logg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809" cy="280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4F0" w:rsidRPr="00402772" w:rsidSect="00540DE4"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5F0" w:rsidRDefault="00A215F0" w:rsidP="00540DE4">
      <w:pPr>
        <w:spacing w:after="0" w:line="240" w:lineRule="auto"/>
      </w:pPr>
      <w:r>
        <w:separator/>
      </w:r>
    </w:p>
  </w:endnote>
  <w:endnote w:type="continuationSeparator" w:id="0">
    <w:p w:rsidR="00A215F0" w:rsidRDefault="00A215F0" w:rsidP="0054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5F0" w:rsidRDefault="00A215F0" w:rsidP="00540DE4">
      <w:pPr>
        <w:spacing w:after="0" w:line="240" w:lineRule="auto"/>
      </w:pPr>
      <w:r>
        <w:separator/>
      </w:r>
    </w:p>
  </w:footnote>
  <w:footnote w:type="continuationSeparator" w:id="0">
    <w:p w:rsidR="00A215F0" w:rsidRDefault="00A215F0" w:rsidP="0054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39DC"/>
    <w:multiLevelType w:val="hybridMultilevel"/>
    <w:tmpl w:val="91E47A20"/>
    <w:lvl w:ilvl="0" w:tplc="E050D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88"/>
    <w:rsid w:val="00020D95"/>
    <w:rsid w:val="00032DC3"/>
    <w:rsid w:val="000663DD"/>
    <w:rsid w:val="000B77D1"/>
    <w:rsid w:val="000F23CB"/>
    <w:rsid w:val="00105D9F"/>
    <w:rsid w:val="00106050"/>
    <w:rsid w:val="001C5C12"/>
    <w:rsid w:val="001D16D4"/>
    <w:rsid w:val="00275E69"/>
    <w:rsid w:val="00343736"/>
    <w:rsid w:val="0035497B"/>
    <w:rsid w:val="00402772"/>
    <w:rsid w:val="004226DF"/>
    <w:rsid w:val="004F7588"/>
    <w:rsid w:val="00540DE4"/>
    <w:rsid w:val="00584B88"/>
    <w:rsid w:val="005D5412"/>
    <w:rsid w:val="005D7867"/>
    <w:rsid w:val="005F51AD"/>
    <w:rsid w:val="005F799A"/>
    <w:rsid w:val="006A0329"/>
    <w:rsid w:val="00706526"/>
    <w:rsid w:val="008A52EA"/>
    <w:rsid w:val="00973165"/>
    <w:rsid w:val="009D54F0"/>
    <w:rsid w:val="009E3503"/>
    <w:rsid w:val="00A215F0"/>
    <w:rsid w:val="00AB3588"/>
    <w:rsid w:val="00B43477"/>
    <w:rsid w:val="00BB6D57"/>
    <w:rsid w:val="00C31C10"/>
    <w:rsid w:val="00CC70BF"/>
    <w:rsid w:val="00CD4467"/>
    <w:rsid w:val="00CD5EFB"/>
    <w:rsid w:val="00D17BF7"/>
    <w:rsid w:val="00D328CE"/>
    <w:rsid w:val="00D70407"/>
    <w:rsid w:val="00D762B3"/>
    <w:rsid w:val="00E2742F"/>
    <w:rsid w:val="00EB09A2"/>
    <w:rsid w:val="00F04F4F"/>
    <w:rsid w:val="00F7532C"/>
    <w:rsid w:val="00F81343"/>
    <w:rsid w:val="00F954A3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924F5-3B9E-4200-8073-1CE59630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1A40757D.dotm</Template>
  <TotalTime>0</TotalTime>
  <Pages>3</Pages>
  <Words>255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Gaul, Maximilian</dc:creator>
  <cp:lastModifiedBy>Gaul, Maximilian</cp:lastModifiedBy>
  <cp:revision>39</cp:revision>
  <cp:lastPrinted>2019-04-24T10:56:00Z</cp:lastPrinted>
  <dcterms:created xsi:type="dcterms:W3CDTF">2019-04-24T10:01:00Z</dcterms:created>
  <dcterms:modified xsi:type="dcterms:W3CDTF">2019-05-22T11:16:00Z</dcterms:modified>
</cp:coreProperties>
</file>